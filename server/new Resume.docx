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0ED7A3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C41D650" w14:textId="65327B90" w:rsidR="00692703" w:rsidRPr="00CF1A49" w:rsidRDefault="000D5617" w:rsidP="00913946">
            <w:pPr>
              <w:pStyle w:val="Title"/>
            </w:pPr>
            <w:r>
              <w:t>Josiah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Canada</w:t>
            </w:r>
          </w:p>
          <w:p w14:paraId="64C7AA2E" w14:textId="08EE6733" w:rsidR="00692703" w:rsidRPr="00CF1A49" w:rsidRDefault="000D5617" w:rsidP="00913946">
            <w:pPr>
              <w:pStyle w:val="ContactInfo"/>
              <w:contextualSpacing w:val="0"/>
            </w:pPr>
            <w:r>
              <w:t>929 NW 46</w:t>
            </w:r>
            <w:r w:rsidRPr="000D5617">
              <w:rPr>
                <w:vertAlign w:val="superscript"/>
              </w:rPr>
              <w:t>th</w:t>
            </w:r>
            <w:r>
              <w:t xml:space="preserve"> St. Miami, Fl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EADC3795CCE413B94DAEF315654AD3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7864275339</w:t>
            </w:r>
          </w:p>
          <w:p w14:paraId="5AD88EDC" w14:textId="438CD0E1" w:rsidR="00692703" w:rsidRPr="00CF1A49" w:rsidRDefault="000D5617" w:rsidP="00913946">
            <w:pPr>
              <w:pStyle w:val="ContactInfoEmphasis"/>
              <w:contextualSpacing w:val="0"/>
            </w:pPr>
            <w:r>
              <w:t>josiahcanada@yahoo.com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217F0E4BC1E4927B1D6F73D3DF3856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5148F3" w:rsidRPr="004F12B9">
                <w:rPr>
                  <w:rStyle w:val="Hyperlink"/>
                </w:rPr>
                <w:t>https://www.linkedin.com/in/josiah-canada-52794b230/</w:t>
              </w:r>
            </w:hyperlink>
            <w:r w:rsidR="005148F3"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279058269A64B1FB6A89FD19030162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36109C" w:rsidRPr="0036109C">
              <w:t>https://josiah-portfolio-new.netlify.app/</w:t>
            </w:r>
          </w:p>
        </w:tc>
      </w:tr>
      <w:tr w:rsidR="009571D8" w:rsidRPr="00CF1A49" w14:paraId="46FCBD15" w14:textId="77777777" w:rsidTr="00692703">
        <w:tc>
          <w:tcPr>
            <w:tcW w:w="9360" w:type="dxa"/>
            <w:tcMar>
              <w:top w:w="432" w:type="dxa"/>
            </w:tcMar>
          </w:tcPr>
          <w:p w14:paraId="717595B2" w14:textId="45E341F8" w:rsidR="001755A8" w:rsidRPr="00CF1A49" w:rsidRDefault="00FD31D2" w:rsidP="00913946">
            <w:pPr>
              <w:contextualSpacing w:val="0"/>
            </w:pPr>
            <w:r>
              <w:t xml:space="preserve">Hello, </w:t>
            </w:r>
            <w:r w:rsidR="000B3BD5">
              <w:t>m</w:t>
            </w:r>
            <w:r>
              <w:t>y name is Josiah Canada.</w:t>
            </w:r>
            <w:r w:rsidR="00463C23">
              <w:t xml:space="preserve"> I am a coding bootcamp graduate from </w:t>
            </w:r>
            <w:r w:rsidR="00F642AB">
              <w:t>University</w:t>
            </w:r>
            <w:r w:rsidR="00CB0E0D">
              <w:t xml:space="preserve"> of </w:t>
            </w:r>
            <w:r w:rsidR="00F642AB">
              <w:t>Miami</w:t>
            </w:r>
            <w:r>
              <w:t xml:space="preserve">, and I’m looking to start my new career. I’ve previously only worked in food service and retail, but since </w:t>
            </w:r>
            <w:r w:rsidR="000F306D">
              <w:t xml:space="preserve">being introduced to web-development I’ve decided that </w:t>
            </w:r>
            <w:r w:rsidR="0010011A">
              <w:t>web-development</w:t>
            </w:r>
            <w:r w:rsidR="000F306D">
              <w:t xml:space="preserve"> would be a great path for me to take. I find the idea of being able to create different </w:t>
            </w:r>
            <w:r w:rsidR="00F642AB">
              <w:t>websites</w:t>
            </w:r>
            <w:r w:rsidR="000F306D">
              <w:t xml:space="preserve"> and applications fascinating and would love to do it as a career. I tend to pick new things up rather quickly and have always been a</w:t>
            </w:r>
            <w:r w:rsidR="0010011A">
              <w:t xml:space="preserve"> very</w:t>
            </w:r>
            <w:r w:rsidR="000F306D">
              <w:t xml:space="preserve"> patient person. </w:t>
            </w:r>
            <w:r w:rsidR="0010011A">
              <w:t xml:space="preserve">The field has tons of new technologies to learn and there will always be a need for </w:t>
            </w:r>
            <w:proofErr w:type="gramStart"/>
            <w:r w:rsidR="0010011A">
              <w:t>web-developers</w:t>
            </w:r>
            <w:proofErr w:type="gramEnd"/>
            <w:r w:rsidR="0010011A">
              <w:t xml:space="preserve"> in a world where technology is growing at an exponential rate. </w:t>
            </w:r>
            <w:proofErr w:type="gramStart"/>
            <w:r w:rsidR="0010011A">
              <w:t>So</w:t>
            </w:r>
            <w:proofErr w:type="gramEnd"/>
            <w:r w:rsidR="0010011A">
              <w:t xml:space="preserve"> I believe that web-development, although drastically different from my previous work, would be an awesome opportunity for me to learn new skills and break into a new field.</w:t>
            </w:r>
          </w:p>
        </w:tc>
      </w:tr>
    </w:tbl>
    <w:p w14:paraId="68EEAC5D" w14:textId="77777777" w:rsidR="004E01EB" w:rsidRPr="00CF1A49" w:rsidRDefault="00080EC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C58C251428D49D393146A43009EE66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349FDFDB" w14:textId="77777777" w:rsidTr="00735BBA">
        <w:trPr>
          <w:trHeight w:val="1606"/>
        </w:trPr>
        <w:tc>
          <w:tcPr>
            <w:tcW w:w="9574" w:type="dxa"/>
          </w:tcPr>
          <w:p w14:paraId="4C86EE9F" w14:textId="334CD272" w:rsidR="00EA2CA3" w:rsidRPr="00CF1A49" w:rsidRDefault="00EA2CA3" w:rsidP="00EA2CA3">
            <w:pPr>
              <w:pStyle w:val="Heading3"/>
              <w:contextualSpacing w:val="0"/>
            </w:pPr>
            <w:r>
              <w:t>202</w:t>
            </w:r>
            <w:r w:rsidR="00712B1B">
              <w:t>2</w:t>
            </w:r>
            <w:r w:rsidRPr="00CF1A49">
              <w:t xml:space="preserve"> – </w:t>
            </w:r>
            <w:r w:rsidR="009A2BB5">
              <w:t>current</w:t>
            </w:r>
          </w:p>
          <w:p w14:paraId="6F7D1F67" w14:textId="3C275753" w:rsidR="00EA2CA3" w:rsidRPr="00CF1A49" w:rsidRDefault="00EA2CA3" w:rsidP="00EA2CA3">
            <w:pPr>
              <w:pStyle w:val="Heading2"/>
              <w:contextualSpacing w:val="0"/>
            </w:pPr>
            <w:r>
              <w:t xml:space="preserve">Grocery </w:t>
            </w:r>
            <w:r w:rsidR="00586014">
              <w:t>Clerk/DSD Clerk</w:t>
            </w:r>
            <w:r w:rsidRPr="00CF1A49">
              <w:t>,</w:t>
            </w:r>
            <w:r w:rsidR="00557B2B" w:rsidRPr="00111C37">
              <w:rPr>
                <w:color w:val="E8E8E8" w:themeColor="background2"/>
              </w:rPr>
              <w:t xml:space="preserve"> </w:t>
            </w:r>
            <w:r w:rsidR="00557B2B" w:rsidRPr="00712B1B">
              <w:rPr>
                <w:b w:val="0"/>
                <w:bCs/>
                <w:color w:val="595959" w:themeColor="text1" w:themeTint="A6"/>
              </w:rPr>
              <w:t>Publix</w:t>
            </w:r>
          </w:p>
          <w:p w14:paraId="17C9CF38" w14:textId="119A208A" w:rsidR="00EA2CA3" w:rsidRPr="00586014" w:rsidRDefault="00513FC4" w:rsidP="00EA2CA3">
            <w:pPr>
              <w:pStyle w:val="Heading3"/>
              <w:contextualSpacing w:val="0"/>
              <w:rPr>
                <w:b w:val="0"/>
                <w:bCs/>
              </w:rPr>
            </w:pPr>
            <w:r w:rsidRPr="00586014">
              <w:rPr>
                <w:b w:val="0"/>
                <w:bCs/>
                <w:caps w:val="0"/>
              </w:rPr>
              <w:t>Stock, price, and arrange the shelves for sale of goods within the store.</w:t>
            </w:r>
            <w:r>
              <w:rPr>
                <w:b w:val="0"/>
                <w:bCs/>
                <w:caps w:val="0"/>
              </w:rPr>
              <w:t xml:space="preserve"> Check in vendor items to be sold in-store, as well as maintain order in the back room and manage the candy and baby food sections of the store</w:t>
            </w:r>
            <w:r w:rsidR="00EA2CA3" w:rsidRPr="00586014">
              <w:rPr>
                <w:b w:val="0"/>
                <w:bCs/>
              </w:rPr>
              <w:t>.</w:t>
            </w:r>
          </w:p>
          <w:p w14:paraId="7E137BF2" w14:textId="77777777" w:rsidR="00EA2CA3" w:rsidRDefault="00EA2CA3" w:rsidP="001D0BF1">
            <w:pPr>
              <w:pStyle w:val="Heading3"/>
              <w:contextualSpacing w:val="0"/>
            </w:pPr>
          </w:p>
          <w:p w14:paraId="27574E8B" w14:textId="48EE6E8A" w:rsidR="001D0BF1" w:rsidRPr="00CF1A49" w:rsidRDefault="00BD36A6" w:rsidP="001D0BF1">
            <w:pPr>
              <w:pStyle w:val="Heading3"/>
              <w:contextualSpacing w:val="0"/>
            </w:pPr>
            <w:r>
              <w:t>2021</w:t>
            </w:r>
            <w:r w:rsidR="001D0BF1" w:rsidRPr="00CF1A49">
              <w:t xml:space="preserve"> – </w:t>
            </w:r>
            <w:r>
              <w:t>2022</w:t>
            </w:r>
          </w:p>
          <w:p w14:paraId="5B6CED68" w14:textId="5C44DEA9" w:rsidR="001D0BF1" w:rsidRPr="00CF1A49" w:rsidRDefault="00BD36A6" w:rsidP="001D0BF1">
            <w:pPr>
              <w:pStyle w:val="Heading2"/>
              <w:contextualSpacing w:val="0"/>
            </w:pPr>
            <w:r>
              <w:t>Grocery team-member</w:t>
            </w:r>
            <w:r w:rsidR="001D0BF1" w:rsidRPr="00CF1A49">
              <w:t xml:space="preserve">, </w:t>
            </w:r>
            <w:r w:rsidR="00735BBA">
              <w:rPr>
                <w:rStyle w:val="SubtleReference"/>
              </w:rPr>
              <w:t>Whole foods</w:t>
            </w:r>
          </w:p>
          <w:p w14:paraId="7CDC907C" w14:textId="3858A9A4" w:rsidR="001E3120" w:rsidRPr="00CF1A49" w:rsidRDefault="0010011A" w:rsidP="001D0BF1">
            <w:pPr>
              <w:contextualSpacing w:val="0"/>
            </w:pPr>
            <w:r>
              <w:t>Stock, Price, and arrange the shelves for sale of goods within the store. Assist customers in finding items throughout the store, and</w:t>
            </w:r>
            <w:r w:rsidR="00FE4277">
              <w:t xml:space="preserve"> assist other departments such as </w:t>
            </w:r>
            <w:proofErr w:type="gramStart"/>
            <w:r w:rsidR="00FE4277">
              <w:t>produce,</w:t>
            </w:r>
            <w:proofErr w:type="gramEnd"/>
            <w:r w:rsidR="00FE4277">
              <w:t xml:space="preserve"> and Whole-body whenever the store is short staffed.</w:t>
            </w:r>
          </w:p>
        </w:tc>
      </w:tr>
      <w:tr w:rsidR="00F61DF9" w:rsidRPr="00CF1A49" w14:paraId="5A30B566" w14:textId="77777777" w:rsidTr="00735BBA">
        <w:trPr>
          <w:trHeight w:val="1623"/>
        </w:trPr>
        <w:tc>
          <w:tcPr>
            <w:tcW w:w="9574" w:type="dxa"/>
            <w:tcMar>
              <w:top w:w="216" w:type="dxa"/>
            </w:tcMar>
          </w:tcPr>
          <w:p w14:paraId="745BA34E" w14:textId="50632D5B" w:rsidR="00F61DF9" w:rsidRPr="00CF1A49" w:rsidRDefault="00FE4277" w:rsidP="00F61DF9">
            <w:pPr>
              <w:pStyle w:val="Heading3"/>
              <w:contextualSpacing w:val="0"/>
            </w:pPr>
            <w:r>
              <w:t>2018</w:t>
            </w:r>
            <w:r w:rsidR="00F61DF9" w:rsidRPr="00CF1A49">
              <w:t xml:space="preserve"> – </w:t>
            </w:r>
            <w:r>
              <w:t>2021</w:t>
            </w:r>
          </w:p>
          <w:p w14:paraId="7A94E3DD" w14:textId="6A68BE9C" w:rsidR="00F61DF9" w:rsidRPr="00CF1A49" w:rsidRDefault="00FE4277" w:rsidP="00F61DF9">
            <w:pPr>
              <w:pStyle w:val="Heading2"/>
              <w:contextualSpacing w:val="0"/>
            </w:pPr>
            <w:r>
              <w:t>Barista-Lead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Capital One café/Peet’s Coffee</w:t>
            </w:r>
          </w:p>
          <w:p w14:paraId="3CF6914B" w14:textId="5587AE86" w:rsidR="007E2DFB" w:rsidRDefault="00FE4277" w:rsidP="00F61DF9">
            <w:r>
              <w:t xml:space="preserve">Prepare and serve coffee and tea </w:t>
            </w:r>
            <w:r w:rsidR="00D8164F">
              <w:t>beverages, as well as m</w:t>
            </w:r>
            <w:r>
              <w:t xml:space="preserve">aintain a clean food safe work environment. Store incoming orders for stock. </w:t>
            </w:r>
            <w:r w:rsidR="00524712">
              <w:t>Count the Money received in cash and prepare the deposit for t</w:t>
            </w:r>
            <w:r w:rsidR="00D8164F">
              <w:t>he bank.</w:t>
            </w:r>
          </w:p>
        </w:tc>
      </w:tr>
    </w:tbl>
    <w:sdt>
      <w:sdtPr>
        <w:alias w:val="Education:"/>
        <w:tag w:val="Education:"/>
        <w:id w:val="-1908763273"/>
        <w:placeholder>
          <w:docPart w:val="638262E409AD417E8ED88154064EB55B"/>
        </w:placeholder>
        <w:temporary/>
        <w:showingPlcHdr/>
        <w15:appearance w15:val="hidden"/>
      </w:sdtPr>
      <w:sdtEndPr/>
      <w:sdtContent>
        <w:p w14:paraId="19ABEB0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B2A6BB6" w14:textId="77777777" w:rsidTr="00D66A52">
        <w:tc>
          <w:tcPr>
            <w:tcW w:w="9355" w:type="dxa"/>
          </w:tcPr>
          <w:p w14:paraId="7363AD93" w14:textId="0C5F5E25" w:rsidR="001D0BF1" w:rsidRPr="00CF1A49" w:rsidRDefault="00524712" w:rsidP="001D0BF1">
            <w:pPr>
              <w:pStyle w:val="Heading3"/>
              <w:contextualSpacing w:val="0"/>
            </w:pPr>
            <w:r>
              <w:t>6</w:t>
            </w:r>
            <w:r w:rsidR="001D0BF1" w:rsidRPr="00CF1A49">
              <w:t xml:space="preserve"> </w:t>
            </w:r>
            <w:r>
              <w:t>2015</w:t>
            </w:r>
          </w:p>
          <w:p w14:paraId="5206D849" w14:textId="3C1C0115" w:rsidR="001D0BF1" w:rsidRPr="00CF1A49" w:rsidRDefault="00524712" w:rsidP="001D0BF1">
            <w:pPr>
              <w:pStyle w:val="Heading2"/>
              <w:contextualSpacing w:val="0"/>
            </w:pPr>
            <w:r>
              <w:t>Hight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Archbishop curley notre dame</w:t>
            </w:r>
          </w:p>
          <w:p w14:paraId="09A15890" w14:textId="77777777" w:rsidR="007538DC" w:rsidRDefault="00524712" w:rsidP="007538DC">
            <w:pPr>
              <w:contextualSpacing w:val="0"/>
            </w:pPr>
            <w:r>
              <w:t>GPA: 3.8</w:t>
            </w:r>
          </w:p>
          <w:p w14:paraId="6BA45A55" w14:textId="080584B4" w:rsidR="00524712" w:rsidRPr="00CF1A49" w:rsidRDefault="00524712" w:rsidP="007538DC">
            <w:pPr>
              <w:contextualSpacing w:val="0"/>
            </w:pPr>
            <w:r>
              <w:t>Courses such as Pre-calculus and AP Biology</w:t>
            </w:r>
          </w:p>
        </w:tc>
      </w:tr>
      <w:tr w:rsidR="00F61DF9" w:rsidRPr="00CF1A49" w14:paraId="221D36A5" w14:textId="77777777" w:rsidTr="00F61DF9">
        <w:tc>
          <w:tcPr>
            <w:tcW w:w="9355" w:type="dxa"/>
            <w:tcMar>
              <w:top w:w="216" w:type="dxa"/>
            </w:tcMar>
          </w:tcPr>
          <w:p w14:paraId="4572F045" w14:textId="276F7DCE" w:rsidR="00F61DF9" w:rsidRPr="00CF1A49" w:rsidRDefault="003E188F" w:rsidP="00F61DF9">
            <w:pPr>
              <w:pStyle w:val="Heading3"/>
              <w:contextualSpacing w:val="0"/>
            </w:pPr>
            <w:r>
              <w:t>12</w:t>
            </w:r>
            <w:r w:rsidR="00F61DF9" w:rsidRPr="00CF1A49">
              <w:t xml:space="preserve"> </w:t>
            </w:r>
            <w:r>
              <w:t>2020</w:t>
            </w:r>
          </w:p>
          <w:p w14:paraId="65786806" w14:textId="2D24855E" w:rsidR="00F61DF9" w:rsidRPr="00CF1A49" w:rsidRDefault="003E188F" w:rsidP="00F61DF9">
            <w:pPr>
              <w:pStyle w:val="Heading2"/>
              <w:contextualSpacing w:val="0"/>
            </w:pPr>
            <w:r>
              <w:t>AA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Miami Dade college</w:t>
            </w:r>
          </w:p>
          <w:p w14:paraId="7BDDB804" w14:textId="77777777" w:rsidR="00F61DF9" w:rsidRDefault="003E188F" w:rsidP="00F61DF9">
            <w:r>
              <w:lastRenderedPageBreak/>
              <w:t>GPA: 3.8</w:t>
            </w:r>
          </w:p>
          <w:p w14:paraId="573B89AB" w14:textId="2913BE4C" w:rsidR="003E188F" w:rsidRDefault="003E188F" w:rsidP="00F61DF9">
            <w:r>
              <w:t>Major in crime scene investigation</w:t>
            </w:r>
          </w:p>
        </w:tc>
      </w:tr>
    </w:tbl>
    <w:sdt>
      <w:sdtPr>
        <w:alias w:val="Skills:"/>
        <w:tag w:val="Skills:"/>
        <w:id w:val="-1392877668"/>
        <w:placeholder>
          <w:docPart w:val="B9ACE71CCCDA4B1CAB105E57EC6BBBCE"/>
        </w:placeholder>
        <w:temporary/>
        <w:showingPlcHdr/>
        <w15:appearance w15:val="hidden"/>
      </w:sdtPr>
      <w:sdtEndPr/>
      <w:sdtContent>
        <w:p w14:paraId="55C6236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1F84720" w14:textId="77777777" w:rsidTr="00CF1A49">
        <w:tc>
          <w:tcPr>
            <w:tcW w:w="4675" w:type="dxa"/>
          </w:tcPr>
          <w:p w14:paraId="2D48B029" w14:textId="018D08BA" w:rsidR="001E3120" w:rsidRDefault="003E188F" w:rsidP="006E1507">
            <w:pPr>
              <w:pStyle w:val="ListBullet"/>
              <w:contextualSpacing w:val="0"/>
            </w:pPr>
            <w:r>
              <w:t>Fast Learner</w:t>
            </w:r>
          </w:p>
          <w:p w14:paraId="53973E1B" w14:textId="1A948923" w:rsidR="003E188F" w:rsidRDefault="003E188F" w:rsidP="006E1507">
            <w:pPr>
              <w:pStyle w:val="ListBullet"/>
              <w:contextualSpacing w:val="0"/>
            </w:pPr>
            <w:r>
              <w:t>Customer service</w:t>
            </w:r>
          </w:p>
          <w:p w14:paraId="4F5DB4B8" w14:textId="233A9B08" w:rsidR="003E188F" w:rsidRDefault="003E188F" w:rsidP="006E1507">
            <w:pPr>
              <w:pStyle w:val="ListBullet"/>
              <w:contextualSpacing w:val="0"/>
            </w:pPr>
            <w:r>
              <w:t xml:space="preserve">Coffee Knowledge </w:t>
            </w:r>
          </w:p>
          <w:p w14:paraId="1A5A34DC" w14:textId="38AEC88C" w:rsidR="003E188F" w:rsidRDefault="00D22E21" w:rsidP="006E1507">
            <w:pPr>
              <w:pStyle w:val="ListBullet"/>
              <w:contextualSpacing w:val="0"/>
            </w:pPr>
            <w:r>
              <w:t>Money Management</w:t>
            </w:r>
          </w:p>
          <w:p w14:paraId="245076B5" w14:textId="674088C3" w:rsidR="00D22E21" w:rsidRDefault="00D22E21" w:rsidP="006E1507">
            <w:pPr>
              <w:pStyle w:val="ListBullet"/>
              <w:contextualSpacing w:val="0"/>
            </w:pPr>
            <w:r>
              <w:t>Serving</w:t>
            </w:r>
          </w:p>
          <w:p w14:paraId="31CB88D7" w14:textId="34464254" w:rsidR="00D22E21" w:rsidRPr="006E1507" w:rsidRDefault="0082180B" w:rsidP="006E1507">
            <w:pPr>
              <w:pStyle w:val="ListBullet"/>
              <w:contextualSpacing w:val="0"/>
            </w:pPr>
            <w:r>
              <w:t>B2B sales</w:t>
            </w:r>
          </w:p>
          <w:p w14:paraId="0ACDAC85" w14:textId="77777777" w:rsidR="001F4E6D" w:rsidRDefault="0082180B" w:rsidP="006E1507">
            <w:pPr>
              <w:pStyle w:val="ListBullet"/>
              <w:contextualSpacing w:val="0"/>
            </w:pPr>
            <w:r>
              <w:t>HTML</w:t>
            </w:r>
          </w:p>
          <w:p w14:paraId="421B4739" w14:textId="77777777" w:rsidR="003E7347" w:rsidRDefault="003E7347" w:rsidP="006E1507">
            <w:pPr>
              <w:pStyle w:val="ListBullet"/>
              <w:contextualSpacing w:val="0"/>
            </w:pPr>
            <w:r>
              <w:t>Full Stack</w:t>
            </w:r>
          </w:p>
          <w:p w14:paraId="68339B24" w14:textId="77777777" w:rsidR="003E7347" w:rsidRDefault="003E7347" w:rsidP="006E1507">
            <w:pPr>
              <w:pStyle w:val="ListBullet"/>
              <w:contextualSpacing w:val="0"/>
            </w:pPr>
            <w:r>
              <w:t>SCSS</w:t>
            </w:r>
          </w:p>
          <w:p w14:paraId="48C3F845" w14:textId="77777777" w:rsidR="003E7347" w:rsidRDefault="003E7347" w:rsidP="006E1507">
            <w:pPr>
              <w:pStyle w:val="ListBullet"/>
              <w:contextualSpacing w:val="0"/>
            </w:pPr>
            <w:proofErr w:type="spellStart"/>
            <w:r>
              <w:t>GraphQl</w:t>
            </w:r>
            <w:proofErr w:type="spellEnd"/>
          </w:p>
          <w:p w14:paraId="589ADFE6" w14:textId="70FEEE95" w:rsidR="007C253A" w:rsidRPr="006E1507" w:rsidRDefault="00E67FFB" w:rsidP="006E1507">
            <w:pPr>
              <w:pStyle w:val="ListBullet"/>
              <w:contextualSpacing w:val="0"/>
            </w:pPr>
            <w:r>
              <w:t>EJS</w:t>
            </w:r>
          </w:p>
        </w:tc>
        <w:tc>
          <w:tcPr>
            <w:tcW w:w="4675" w:type="dxa"/>
            <w:tcMar>
              <w:left w:w="360" w:type="dxa"/>
            </w:tcMar>
          </w:tcPr>
          <w:p w14:paraId="488C4D93" w14:textId="4856DE92" w:rsidR="003A0632" w:rsidRPr="006E1507" w:rsidRDefault="0082180B" w:rsidP="006E1507">
            <w:pPr>
              <w:pStyle w:val="ListBullet"/>
              <w:contextualSpacing w:val="0"/>
            </w:pPr>
            <w:r>
              <w:t>CSS</w:t>
            </w:r>
          </w:p>
          <w:p w14:paraId="4988E422" w14:textId="2760D153" w:rsidR="001E3120" w:rsidRPr="006E1507" w:rsidRDefault="0082180B" w:rsidP="006E1507">
            <w:pPr>
              <w:pStyle w:val="ListBullet"/>
              <w:contextualSpacing w:val="0"/>
            </w:pPr>
            <w:r>
              <w:t>Mongo</w:t>
            </w:r>
          </w:p>
          <w:p w14:paraId="74B62D43" w14:textId="77777777" w:rsidR="001E3120" w:rsidRDefault="0082180B" w:rsidP="006E1507">
            <w:pPr>
              <w:pStyle w:val="ListBullet"/>
              <w:contextualSpacing w:val="0"/>
            </w:pPr>
            <w:r>
              <w:t>Express</w:t>
            </w:r>
          </w:p>
          <w:p w14:paraId="23C142CC" w14:textId="77777777" w:rsidR="0082180B" w:rsidRDefault="0082180B" w:rsidP="006E1507">
            <w:pPr>
              <w:pStyle w:val="ListBullet"/>
              <w:contextualSpacing w:val="0"/>
            </w:pPr>
            <w:r>
              <w:t>React</w:t>
            </w:r>
          </w:p>
          <w:p w14:paraId="0074E8DB" w14:textId="77777777" w:rsidR="0082180B" w:rsidRDefault="0082180B" w:rsidP="006E1507">
            <w:pPr>
              <w:pStyle w:val="ListBullet"/>
              <w:contextualSpacing w:val="0"/>
            </w:pPr>
            <w:r>
              <w:t>Node</w:t>
            </w:r>
          </w:p>
          <w:p w14:paraId="160123A6" w14:textId="609CE086" w:rsidR="0082180B" w:rsidRDefault="0082180B" w:rsidP="0082180B">
            <w:pPr>
              <w:pStyle w:val="ListBullet"/>
              <w:contextualSpacing w:val="0"/>
            </w:pPr>
            <w:r>
              <w:t>PWA</w:t>
            </w:r>
          </w:p>
          <w:p w14:paraId="0EA94BBE" w14:textId="0A40FB2B" w:rsidR="0082180B" w:rsidRDefault="005148F3" w:rsidP="006E1507">
            <w:pPr>
              <w:pStyle w:val="ListBullet"/>
              <w:contextualSpacing w:val="0"/>
            </w:pPr>
            <w:r>
              <w:t>JavaScript</w:t>
            </w:r>
          </w:p>
          <w:p w14:paraId="2D52366D" w14:textId="77777777" w:rsidR="005148F3" w:rsidRDefault="005148F3" w:rsidP="006E1507">
            <w:pPr>
              <w:pStyle w:val="ListBullet"/>
              <w:contextualSpacing w:val="0"/>
            </w:pPr>
            <w:r>
              <w:t>SQL</w:t>
            </w:r>
          </w:p>
          <w:p w14:paraId="73AA77C9" w14:textId="77777777" w:rsidR="005148F3" w:rsidRDefault="005148F3" w:rsidP="006E1507">
            <w:pPr>
              <w:pStyle w:val="ListBullet"/>
              <w:contextualSpacing w:val="0"/>
            </w:pPr>
            <w:r>
              <w:t>NoSQL</w:t>
            </w:r>
          </w:p>
          <w:p w14:paraId="23A4BD20" w14:textId="7605D4B4" w:rsidR="003E7347" w:rsidRPr="006E1507" w:rsidRDefault="003E7347" w:rsidP="006E1507">
            <w:pPr>
              <w:pStyle w:val="ListBullet"/>
              <w:contextualSpacing w:val="0"/>
            </w:pPr>
            <w:r>
              <w:t>OOP</w:t>
            </w:r>
          </w:p>
        </w:tc>
      </w:tr>
    </w:tbl>
    <w:sdt>
      <w:sdtPr>
        <w:alias w:val="Activities:"/>
        <w:tag w:val="Activities:"/>
        <w:id w:val="1223332893"/>
        <w:placeholder>
          <w:docPart w:val="36F3206C292C40C1BE73CA577500031B"/>
        </w:placeholder>
        <w:temporary/>
        <w:showingPlcHdr/>
        <w15:appearance w15:val="hidden"/>
      </w:sdtPr>
      <w:sdtEndPr/>
      <w:sdtContent>
        <w:p w14:paraId="2CCD499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A8C7A06" w14:textId="187E088C" w:rsidR="00B51D1B" w:rsidRPr="006E1507" w:rsidRDefault="005148F3" w:rsidP="006E1507">
      <w:r>
        <w:t xml:space="preserve">In My spare time, I like to keep working on my coding ability, of </w:t>
      </w:r>
      <w:r w:rsidR="001860CC">
        <w:t>course, I am also in the process of learning Spanish</w:t>
      </w:r>
      <w:r>
        <w:t>. I’m always looking for new skills I can learn and I’m always trying my best at whatever I’m learning. In my spare time</w:t>
      </w:r>
      <w:r w:rsidR="001860CC">
        <w:t xml:space="preserve">. </w:t>
      </w:r>
      <w:r w:rsidR="00990DB8">
        <w:t>I know when I am focused and consistent I can achieve great things a</w:t>
      </w:r>
      <w:r w:rsidR="00864F62">
        <w:t>nd that I am a very capable person.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DD4FD" w14:textId="77777777" w:rsidR="00317A66" w:rsidRDefault="00317A66" w:rsidP="0068194B">
      <w:r>
        <w:separator/>
      </w:r>
    </w:p>
    <w:p w14:paraId="0AA0A8E2" w14:textId="77777777" w:rsidR="00317A66" w:rsidRDefault="00317A66"/>
    <w:p w14:paraId="507B97B4" w14:textId="77777777" w:rsidR="00317A66" w:rsidRDefault="00317A66"/>
  </w:endnote>
  <w:endnote w:type="continuationSeparator" w:id="0">
    <w:p w14:paraId="7BCE0ECF" w14:textId="77777777" w:rsidR="00317A66" w:rsidRDefault="00317A66" w:rsidP="0068194B">
      <w:r>
        <w:continuationSeparator/>
      </w:r>
    </w:p>
    <w:p w14:paraId="2B1B066C" w14:textId="77777777" w:rsidR="00317A66" w:rsidRDefault="00317A66"/>
    <w:p w14:paraId="46D23460" w14:textId="77777777" w:rsidR="00317A66" w:rsidRDefault="00317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1BF0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FBE8A" w14:textId="77777777" w:rsidR="00317A66" w:rsidRDefault="00317A66" w:rsidP="0068194B">
      <w:r>
        <w:separator/>
      </w:r>
    </w:p>
    <w:p w14:paraId="76DDB023" w14:textId="77777777" w:rsidR="00317A66" w:rsidRDefault="00317A66"/>
    <w:p w14:paraId="31BB2028" w14:textId="77777777" w:rsidR="00317A66" w:rsidRDefault="00317A66"/>
  </w:footnote>
  <w:footnote w:type="continuationSeparator" w:id="0">
    <w:p w14:paraId="4F9B25AA" w14:textId="77777777" w:rsidR="00317A66" w:rsidRDefault="00317A66" w:rsidP="0068194B">
      <w:r>
        <w:continuationSeparator/>
      </w:r>
    </w:p>
    <w:p w14:paraId="0E00DA2E" w14:textId="77777777" w:rsidR="00317A66" w:rsidRDefault="00317A66"/>
    <w:p w14:paraId="51BECE02" w14:textId="77777777" w:rsidR="00317A66" w:rsidRDefault="00317A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7352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C091B9" wp14:editId="52A319C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9E8AA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72859721">
    <w:abstractNumId w:val="9"/>
  </w:num>
  <w:num w:numId="2" w16cid:durableId="1258706617">
    <w:abstractNumId w:val="8"/>
  </w:num>
  <w:num w:numId="3" w16cid:durableId="117376332">
    <w:abstractNumId w:val="7"/>
  </w:num>
  <w:num w:numId="4" w16cid:durableId="1098865450">
    <w:abstractNumId w:val="6"/>
  </w:num>
  <w:num w:numId="5" w16cid:durableId="922881396">
    <w:abstractNumId w:val="10"/>
  </w:num>
  <w:num w:numId="6" w16cid:durableId="689987409">
    <w:abstractNumId w:val="3"/>
  </w:num>
  <w:num w:numId="7" w16cid:durableId="1253970227">
    <w:abstractNumId w:val="11"/>
  </w:num>
  <w:num w:numId="8" w16cid:durableId="41247832">
    <w:abstractNumId w:val="2"/>
  </w:num>
  <w:num w:numId="9" w16cid:durableId="1839148773">
    <w:abstractNumId w:val="12"/>
  </w:num>
  <w:num w:numId="10" w16cid:durableId="1375081309">
    <w:abstractNumId w:val="5"/>
  </w:num>
  <w:num w:numId="11" w16cid:durableId="1405302995">
    <w:abstractNumId w:val="4"/>
  </w:num>
  <w:num w:numId="12" w16cid:durableId="1705475369">
    <w:abstractNumId w:val="1"/>
  </w:num>
  <w:num w:numId="13" w16cid:durableId="171180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17"/>
    <w:rsid w:val="000001EF"/>
    <w:rsid w:val="00007322"/>
    <w:rsid w:val="00007728"/>
    <w:rsid w:val="000150AB"/>
    <w:rsid w:val="00022EB2"/>
    <w:rsid w:val="00024584"/>
    <w:rsid w:val="00024730"/>
    <w:rsid w:val="00052426"/>
    <w:rsid w:val="00055E95"/>
    <w:rsid w:val="0007021F"/>
    <w:rsid w:val="00080ECE"/>
    <w:rsid w:val="000A7A03"/>
    <w:rsid w:val="000B2BA5"/>
    <w:rsid w:val="000B3BD5"/>
    <w:rsid w:val="000D5617"/>
    <w:rsid w:val="000F2F8C"/>
    <w:rsid w:val="000F306D"/>
    <w:rsid w:val="0010006E"/>
    <w:rsid w:val="0010011A"/>
    <w:rsid w:val="001045A8"/>
    <w:rsid w:val="00111C37"/>
    <w:rsid w:val="00114A91"/>
    <w:rsid w:val="001427E1"/>
    <w:rsid w:val="00163668"/>
    <w:rsid w:val="00171566"/>
    <w:rsid w:val="00174676"/>
    <w:rsid w:val="001755A8"/>
    <w:rsid w:val="00184014"/>
    <w:rsid w:val="001860CC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17A66"/>
    <w:rsid w:val="00325B57"/>
    <w:rsid w:val="00336056"/>
    <w:rsid w:val="003544E1"/>
    <w:rsid w:val="0036109C"/>
    <w:rsid w:val="00366398"/>
    <w:rsid w:val="003A0632"/>
    <w:rsid w:val="003A30E5"/>
    <w:rsid w:val="003A6ADF"/>
    <w:rsid w:val="003B5928"/>
    <w:rsid w:val="003D380F"/>
    <w:rsid w:val="003E160D"/>
    <w:rsid w:val="003E188F"/>
    <w:rsid w:val="003E7347"/>
    <w:rsid w:val="003F1D5F"/>
    <w:rsid w:val="00405128"/>
    <w:rsid w:val="00406CFF"/>
    <w:rsid w:val="00416B25"/>
    <w:rsid w:val="00420592"/>
    <w:rsid w:val="004319E0"/>
    <w:rsid w:val="00437E8C"/>
    <w:rsid w:val="00440225"/>
    <w:rsid w:val="0044175C"/>
    <w:rsid w:val="00463C2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3FC4"/>
    <w:rsid w:val="005148F3"/>
    <w:rsid w:val="00524712"/>
    <w:rsid w:val="00557B2B"/>
    <w:rsid w:val="005644F4"/>
    <w:rsid w:val="00566A35"/>
    <w:rsid w:val="0056701E"/>
    <w:rsid w:val="005740D7"/>
    <w:rsid w:val="00586014"/>
    <w:rsid w:val="005A0F26"/>
    <w:rsid w:val="005A12C1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298F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B1B"/>
    <w:rsid w:val="00712D8B"/>
    <w:rsid w:val="007273B7"/>
    <w:rsid w:val="00733E0A"/>
    <w:rsid w:val="00735BBA"/>
    <w:rsid w:val="0073742D"/>
    <w:rsid w:val="0074403D"/>
    <w:rsid w:val="00746D44"/>
    <w:rsid w:val="007538DC"/>
    <w:rsid w:val="00757803"/>
    <w:rsid w:val="0079206B"/>
    <w:rsid w:val="00796076"/>
    <w:rsid w:val="007C0566"/>
    <w:rsid w:val="007C253A"/>
    <w:rsid w:val="007C606B"/>
    <w:rsid w:val="007E0902"/>
    <w:rsid w:val="007E2DFB"/>
    <w:rsid w:val="007E6A61"/>
    <w:rsid w:val="00801140"/>
    <w:rsid w:val="00803404"/>
    <w:rsid w:val="0082180B"/>
    <w:rsid w:val="00834955"/>
    <w:rsid w:val="00855B59"/>
    <w:rsid w:val="00860461"/>
    <w:rsid w:val="0086487C"/>
    <w:rsid w:val="00864F62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08B9"/>
    <w:rsid w:val="00990DB8"/>
    <w:rsid w:val="009A2BB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0B14"/>
    <w:rsid w:val="00BA0D22"/>
    <w:rsid w:val="00BA1546"/>
    <w:rsid w:val="00BB1B9A"/>
    <w:rsid w:val="00BB4E51"/>
    <w:rsid w:val="00BD36A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0E0D"/>
    <w:rsid w:val="00CB35C3"/>
    <w:rsid w:val="00CD323D"/>
    <w:rsid w:val="00CE4030"/>
    <w:rsid w:val="00CE64B3"/>
    <w:rsid w:val="00CF1A49"/>
    <w:rsid w:val="00D0630C"/>
    <w:rsid w:val="00D22E21"/>
    <w:rsid w:val="00D243A9"/>
    <w:rsid w:val="00D305E5"/>
    <w:rsid w:val="00D37CD3"/>
    <w:rsid w:val="00D66A52"/>
    <w:rsid w:val="00D66EFA"/>
    <w:rsid w:val="00D72A2D"/>
    <w:rsid w:val="00D8164F"/>
    <w:rsid w:val="00D9521A"/>
    <w:rsid w:val="00DA3914"/>
    <w:rsid w:val="00DA59AA"/>
    <w:rsid w:val="00DB6915"/>
    <w:rsid w:val="00DB7E1E"/>
    <w:rsid w:val="00DC1B78"/>
    <w:rsid w:val="00DC2A2F"/>
    <w:rsid w:val="00DC600B"/>
    <w:rsid w:val="00DD02A1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7FFB"/>
    <w:rsid w:val="00E70240"/>
    <w:rsid w:val="00E71E6B"/>
    <w:rsid w:val="00E81CC5"/>
    <w:rsid w:val="00E85A87"/>
    <w:rsid w:val="00E85B4A"/>
    <w:rsid w:val="00E9528E"/>
    <w:rsid w:val="00EA2CA3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2AB"/>
    <w:rsid w:val="00F81960"/>
    <w:rsid w:val="00F82424"/>
    <w:rsid w:val="00F8769D"/>
    <w:rsid w:val="00F9350C"/>
    <w:rsid w:val="00F94EB5"/>
    <w:rsid w:val="00F9624D"/>
    <w:rsid w:val="00FB31C1"/>
    <w:rsid w:val="00FB58F2"/>
    <w:rsid w:val="00FC3493"/>
    <w:rsid w:val="00FC6AEA"/>
    <w:rsid w:val="00FD31D2"/>
    <w:rsid w:val="00FD3D13"/>
    <w:rsid w:val="00FE427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154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14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iah-canada-52794b23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i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ADC3795CCE413B94DAEF315654A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1F387-6245-457A-B336-CDC47413FCB8}"/>
      </w:docPartPr>
      <w:docPartBody>
        <w:p w:rsidR="00A8028E" w:rsidRDefault="001803CD">
          <w:pPr>
            <w:pStyle w:val="9EADC3795CCE413B94DAEF315654AD37"/>
          </w:pPr>
          <w:r w:rsidRPr="00CF1A49">
            <w:t>·</w:t>
          </w:r>
        </w:p>
      </w:docPartBody>
    </w:docPart>
    <w:docPart>
      <w:docPartPr>
        <w:name w:val="9217F0E4BC1E4927B1D6F73D3DF38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DC646-BBF5-46E4-8C18-2985D6D9FD1A}"/>
      </w:docPartPr>
      <w:docPartBody>
        <w:p w:rsidR="00A8028E" w:rsidRDefault="001803CD">
          <w:pPr>
            <w:pStyle w:val="9217F0E4BC1E4927B1D6F73D3DF3856C"/>
          </w:pPr>
          <w:r w:rsidRPr="00CF1A49">
            <w:t>·</w:t>
          </w:r>
        </w:p>
      </w:docPartBody>
    </w:docPart>
    <w:docPart>
      <w:docPartPr>
        <w:name w:val="A279058269A64B1FB6A89FD19030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ED45D-B8EB-4011-8BE2-39362042CE7E}"/>
      </w:docPartPr>
      <w:docPartBody>
        <w:p w:rsidR="00A8028E" w:rsidRDefault="001803CD">
          <w:pPr>
            <w:pStyle w:val="A279058269A64B1FB6A89FD190301628"/>
          </w:pPr>
          <w:r w:rsidRPr="00CF1A49">
            <w:t>·</w:t>
          </w:r>
        </w:p>
      </w:docPartBody>
    </w:docPart>
    <w:docPart>
      <w:docPartPr>
        <w:name w:val="EC58C251428D49D393146A43009EE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B9FD2-87D1-41A9-92E3-7581B926E114}"/>
      </w:docPartPr>
      <w:docPartBody>
        <w:p w:rsidR="00A8028E" w:rsidRDefault="001803CD">
          <w:pPr>
            <w:pStyle w:val="EC58C251428D49D393146A43009EE667"/>
          </w:pPr>
          <w:r w:rsidRPr="00CF1A49">
            <w:t>Experience</w:t>
          </w:r>
        </w:p>
      </w:docPartBody>
    </w:docPart>
    <w:docPart>
      <w:docPartPr>
        <w:name w:val="638262E409AD417E8ED88154064E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F16AB-7F22-4B8A-8867-E5D3680AE495}"/>
      </w:docPartPr>
      <w:docPartBody>
        <w:p w:rsidR="00A8028E" w:rsidRDefault="001803CD">
          <w:pPr>
            <w:pStyle w:val="638262E409AD417E8ED88154064EB55B"/>
          </w:pPr>
          <w:r w:rsidRPr="00CF1A49">
            <w:t>Education</w:t>
          </w:r>
        </w:p>
      </w:docPartBody>
    </w:docPart>
    <w:docPart>
      <w:docPartPr>
        <w:name w:val="B9ACE71CCCDA4B1CAB105E57EC6B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29F97-AAB6-4660-82D3-CD9A6EC8F709}"/>
      </w:docPartPr>
      <w:docPartBody>
        <w:p w:rsidR="00A8028E" w:rsidRDefault="001803CD">
          <w:pPr>
            <w:pStyle w:val="B9ACE71CCCDA4B1CAB105E57EC6BBBCE"/>
          </w:pPr>
          <w:r w:rsidRPr="00CF1A49">
            <w:t>Skills</w:t>
          </w:r>
        </w:p>
      </w:docPartBody>
    </w:docPart>
    <w:docPart>
      <w:docPartPr>
        <w:name w:val="36F3206C292C40C1BE73CA5775000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AD1A2-647F-405C-8289-2DD3ED6882EE}"/>
      </w:docPartPr>
      <w:docPartBody>
        <w:p w:rsidR="00A8028E" w:rsidRDefault="001803CD">
          <w:pPr>
            <w:pStyle w:val="36F3206C292C40C1BE73CA577500031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C"/>
    <w:rsid w:val="001104E1"/>
    <w:rsid w:val="001803CD"/>
    <w:rsid w:val="0036426C"/>
    <w:rsid w:val="0073742D"/>
    <w:rsid w:val="007E0902"/>
    <w:rsid w:val="00A8028E"/>
    <w:rsid w:val="00D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EADC3795CCE413B94DAEF315654AD37">
    <w:name w:val="9EADC3795CCE413B94DAEF315654AD37"/>
  </w:style>
  <w:style w:type="paragraph" w:customStyle="1" w:styleId="9217F0E4BC1E4927B1D6F73D3DF3856C">
    <w:name w:val="9217F0E4BC1E4927B1D6F73D3DF3856C"/>
  </w:style>
  <w:style w:type="paragraph" w:customStyle="1" w:styleId="A279058269A64B1FB6A89FD190301628">
    <w:name w:val="A279058269A64B1FB6A89FD190301628"/>
  </w:style>
  <w:style w:type="paragraph" w:customStyle="1" w:styleId="EC58C251428D49D393146A43009EE667">
    <w:name w:val="EC58C251428D49D393146A43009EE66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38262E409AD417E8ED88154064EB55B">
    <w:name w:val="638262E409AD417E8ED88154064EB55B"/>
  </w:style>
  <w:style w:type="paragraph" w:customStyle="1" w:styleId="B9ACE71CCCDA4B1CAB105E57EC6BBBCE">
    <w:name w:val="B9ACE71CCCDA4B1CAB105E57EC6BBBCE"/>
  </w:style>
  <w:style w:type="paragraph" w:customStyle="1" w:styleId="36F3206C292C40C1BE73CA577500031B">
    <w:name w:val="36F3206C292C40C1BE73CA5775000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2025-08-10T23:37:00Z</dcterms:created>
  <dcterms:modified xsi:type="dcterms:W3CDTF">2025-08-10T23:37:00Z</dcterms:modified>
  <cp:category/>
</cp:coreProperties>
</file>